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31"/>
        <w:tblW w:w="11525" w:type="dxa"/>
        <w:tblLayout w:type="fixed"/>
        <w:tblCellMar>
          <w:left w:w="115" w:type="dxa"/>
          <w:right w:w="115" w:type="dxa"/>
        </w:tblCellMar>
        <w:tblLook w:val="04A0" w:firstRow="1" w:lastRow="0" w:firstColumn="1" w:lastColumn="0" w:noHBand="0" w:noVBand="1"/>
      </w:tblPr>
      <w:tblGrid>
        <w:gridCol w:w="3845"/>
        <w:gridCol w:w="767"/>
        <w:gridCol w:w="6913"/>
      </w:tblGrid>
      <w:tr w:rsidR="001024A8" w14:paraId="572B6633" w14:textId="77777777" w:rsidTr="0007291A">
        <w:trPr>
          <w:trHeight w:val="13914"/>
        </w:trPr>
        <w:tc>
          <w:tcPr>
            <w:tcW w:w="3845" w:type="dxa"/>
          </w:tcPr>
          <w:p w14:paraId="03140314" w14:textId="77777777" w:rsidR="001024A8" w:rsidRPr="00E069EC" w:rsidRDefault="001024A8" w:rsidP="001024A8">
            <w:pPr>
              <w:pStyle w:val="Heading2"/>
              <w:rPr>
                <w:bCs w:val="0"/>
                <w:color w:val="548AB7" w:themeColor="accent1" w:themeShade="BF"/>
                <w:sz w:val="28"/>
                <w:szCs w:val="24"/>
              </w:rPr>
            </w:pPr>
            <w:r w:rsidRPr="00E069EC">
              <w:rPr>
                <w:bCs w:val="0"/>
                <w:color w:val="548AB7" w:themeColor="accent1" w:themeShade="BF"/>
                <w:sz w:val="28"/>
                <w:szCs w:val="24"/>
              </w:rPr>
              <w:t>PROFILE</w:t>
            </w:r>
          </w:p>
          <w:p w14:paraId="646FAD6B" w14:textId="77777777" w:rsidR="00C92F0B" w:rsidRPr="00C92F0B" w:rsidRDefault="001024A8" w:rsidP="00C92F0B">
            <w:pPr>
              <w:spacing w:line="276" w:lineRule="auto"/>
              <w:rPr>
                <w:sz w:val="20"/>
                <w:szCs w:val="20"/>
              </w:rPr>
            </w:pPr>
            <w:r w:rsidRPr="00C92F0B">
              <w:rPr>
                <w:sz w:val="20"/>
                <w:szCs w:val="20"/>
              </w:rPr>
              <w:t xml:space="preserve">I am a determined and goal-driven professional. I would describe myself as a friendly, approachable and highly motivated individual. </w:t>
            </w:r>
          </w:p>
          <w:p w14:paraId="5289FCBA" w14:textId="77777777" w:rsidR="003D0A33" w:rsidRDefault="001024A8" w:rsidP="00C92F0B">
            <w:pPr>
              <w:spacing w:line="276" w:lineRule="auto"/>
              <w:rPr>
                <w:sz w:val="20"/>
                <w:szCs w:val="20"/>
              </w:rPr>
            </w:pPr>
            <w:r w:rsidRPr="00C92F0B">
              <w:rPr>
                <w:sz w:val="20"/>
                <w:szCs w:val="20"/>
              </w:rPr>
              <w:t xml:space="preserve">I adapt quickly to new environments and thrive on gaining new skills every time. </w:t>
            </w:r>
          </w:p>
          <w:p w14:paraId="221DE9D2" w14:textId="79E90EA3" w:rsidR="00C92F0B" w:rsidRPr="00C92F0B" w:rsidRDefault="001024A8" w:rsidP="00C92F0B">
            <w:pPr>
              <w:spacing w:line="276" w:lineRule="auto"/>
              <w:rPr>
                <w:sz w:val="20"/>
                <w:szCs w:val="20"/>
              </w:rPr>
            </w:pPr>
            <w:r w:rsidRPr="00C92F0B">
              <w:rPr>
                <w:sz w:val="20"/>
                <w:szCs w:val="20"/>
              </w:rPr>
              <w:t>Every decision I make I keep the target audience at</w:t>
            </w:r>
            <w:r w:rsidR="00DE635C">
              <w:rPr>
                <w:sz w:val="20"/>
                <w:szCs w:val="20"/>
              </w:rPr>
              <w:t xml:space="preserve"> paramount importance</w:t>
            </w:r>
            <w:r w:rsidRPr="00C92F0B">
              <w:rPr>
                <w:sz w:val="20"/>
                <w:szCs w:val="20"/>
              </w:rPr>
              <w:t xml:space="preserve">, with effective data analysis and agile practices I thrive to create a better experience for clients. </w:t>
            </w:r>
          </w:p>
          <w:p w14:paraId="31C6CAF1" w14:textId="2B5CCC7F" w:rsidR="001024A8" w:rsidRPr="00C92F0B" w:rsidRDefault="001024A8" w:rsidP="00C92F0B">
            <w:pPr>
              <w:spacing w:line="276" w:lineRule="auto"/>
              <w:rPr>
                <w:sz w:val="20"/>
                <w:szCs w:val="20"/>
              </w:rPr>
            </w:pPr>
            <w:r w:rsidRPr="00C92F0B">
              <w:rPr>
                <w:sz w:val="20"/>
                <w:szCs w:val="20"/>
              </w:rPr>
              <w:t>I value others' opinions and like to learn in everything I do.</w:t>
            </w:r>
          </w:p>
          <w:p w14:paraId="32644DA1" w14:textId="77777777" w:rsidR="001024A8" w:rsidRPr="00E069EC" w:rsidRDefault="001024A8" w:rsidP="001024A8">
            <w:pPr>
              <w:pStyle w:val="Heading3"/>
              <w:pBdr>
                <w:bottom w:val="single" w:sz="8" w:space="1" w:color="94B6D2" w:themeColor="accent1"/>
              </w:pBdr>
            </w:pPr>
            <w:r>
              <w:t>cONTACT</w:t>
            </w:r>
          </w:p>
          <w:sdt>
            <w:sdtPr>
              <w:id w:val="1111563247"/>
              <w:placeholder>
                <w:docPart w:val="E03A9C25F6B24001914E2606C6FB0B78"/>
              </w:placeholder>
              <w:temporary/>
              <w:showingPlcHdr/>
              <w15:appearance w15:val="hidden"/>
            </w:sdtPr>
            <w:sdtContent>
              <w:p w14:paraId="4D02EE4E" w14:textId="77777777" w:rsidR="001024A8" w:rsidRDefault="001024A8" w:rsidP="001024A8">
                <w:r w:rsidRPr="00935695">
                  <w:rPr>
                    <w:b/>
                    <w:bCs/>
                  </w:rPr>
                  <w:t>PHONE:</w:t>
                </w:r>
              </w:p>
            </w:sdtContent>
          </w:sdt>
          <w:p w14:paraId="047D17DB" w14:textId="77777777" w:rsidR="001024A8" w:rsidRPr="009931B2" w:rsidRDefault="001024A8" w:rsidP="001024A8">
            <w:pPr>
              <w:rPr>
                <w:rStyle w:val="Hyperlink"/>
              </w:rPr>
            </w:pPr>
            <w:r w:rsidRPr="009931B2">
              <w:rPr>
                <w:rStyle w:val="Hyperlink"/>
              </w:rPr>
              <w:t>0413806</w:t>
            </w:r>
            <w:r>
              <w:rPr>
                <w:rStyle w:val="Hyperlink"/>
              </w:rPr>
              <w:t>5</w:t>
            </w:r>
            <w:r w:rsidRPr="009931B2">
              <w:rPr>
                <w:rStyle w:val="Hyperlink"/>
              </w:rPr>
              <w:t>43</w:t>
            </w:r>
          </w:p>
          <w:p w14:paraId="4E08E727" w14:textId="77777777" w:rsidR="001024A8" w:rsidRPr="004D3011" w:rsidRDefault="001024A8" w:rsidP="001024A8"/>
          <w:sdt>
            <w:sdtPr>
              <w:id w:val="67859272"/>
              <w:placeholder>
                <w:docPart w:val="D793D71F0BF449EFAF48E829F5D35832"/>
              </w:placeholder>
              <w:temporary/>
              <w:showingPlcHdr/>
              <w15:appearance w15:val="hidden"/>
            </w:sdtPr>
            <w:sdtContent>
              <w:p w14:paraId="46989EA8" w14:textId="77777777" w:rsidR="001024A8" w:rsidRDefault="001024A8" w:rsidP="001024A8">
                <w:r w:rsidRPr="00935695">
                  <w:rPr>
                    <w:b/>
                    <w:bCs/>
                  </w:rPr>
                  <w:t>WEBSITE:</w:t>
                </w:r>
              </w:p>
            </w:sdtContent>
          </w:sdt>
          <w:p w14:paraId="680B648D" w14:textId="6A636653" w:rsidR="001024A8" w:rsidRPr="009931B2" w:rsidRDefault="001024A8" w:rsidP="001024A8">
            <w:pPr>
              <w:rPr>
                <w:rStyle w:val="Hyperlink"/>
              </w:rPr>
            </w:pPr>
            <w:r w:rsidRPr="009931B2">
              <w:rPr>
                <w:rStyle w:val="Hyperlink"/>
              </w:rPr>
              <w:t>www.z</w:t>
            </w:r>
            <w:r w:rsidR="00511A95">
              <w:rPr>
                <w:rStyle w:val="Hyperlink"/>
              </w:rPr>
              <w:t>e</w:t>
            </w:r>
            <w:r w:rsidRPr="009931B2">
              <w:rPr>
                <w:rStyle w:val="Hyperlink"/>
              </w:rPr>
              <w:t>baig.com</w:t>
            </w:r>
          </w:p>
          <w:p w14:paraId="181D670B" w14:textId="77777777" w:rsidR="001024A8" w:rsidRDefault="001024A8" w:rsidP="001024A8"/>
          <w:sdt>
            <w:sdtPr>
              <w:id w:val="-240260293"/>
              <w:placeholder>
                <w:docPart w:val="D37F1F1A74EA4FD096010350E669FC9E"/>
              </w:placeholder>
              <w:temporary/>
              <w:showingPlcHdr/>
              <w15:appearance w15:val="hidden"/>
            </w:sdtPr>
            <w:sdtContent>
              <w:p w14:paraId="3B06C11A" w14:textId="77777777" w:rsidR="001024A8" w:rsidRDefault="001024A8" w:rsidP="001024A8">
                <w:r w:rsidRPr="00935695">
                  <w:rPr>
                    <w:b/>
                    <w:bCs/>
                  </w:rPr>
                  <w:t>EMAIL:</w:t>
                </w:r>
              </w:p>
            </w:sdtContent>
          </w:sdt>
          <w:p w14:paraId="0D2ACD74" w14:textId="77777777" w:rsidR="001024A8" w:rsidRDefault="00000000" w:rsidP="001024A8">
            <w:hyperlink r:id="rId7" w:history="1">
              <w:r w:rsidR="001024A8" w:rsidRPr="009F6546">
                <w:rPr>
                  <w:rStyle w:val="Hyperlink"/>
                </w:rPr>
                <w:t>Baig.zee@hotmail.com</w:t>
              </w:r>
            </w:hyperlink>
          </w:p>
          <w:p w14:paraId="3E1887CC" w14:textId="77777777" w:rsidR="001024A8" w:rsidRDefault="001024A8" w:rsidP="001024A8"/>
          <w:p w14:paraId="4E1E80D7" w14:textId="77777777" w:rsidR="001024A8" w:rsidRPr="00F86CF3" w:rsidRDefault="001024A8" w:rsidP="001024A8">
            <w:pPr>
              <w:rPr>
                <w:b/>
                <w:bCs/>
              </w:rPr>
            </w:pPr>
            <w:r w:rsidRPr="00F86CF3">
              <w:rPr>
                <w:b/>
                <w:bCs/>
              </w:rPr>
              <w:t>LinkedIn:</w:t>
            </w:r>
          </w:p>
          <w:p w14:paraId="034188E2" w14:textId="1C709AE0" w:rsidR="001024A8" w:rsidRDefault="00000000" w:rsidP="001024A8">
            <w:pPr>
              <w:rPr>
                <w:rStyle w:val="Hyperlink"/>
                <w:color w:val="auto"/>
                <w:u w:val="none"/>
              </w:rPr>
            </w:pPr>
            <w:hyperlink r:id="rId8" w:history="1">
              <w:r w:rsidR="006403D1" w:rsidRPr="00D66D6D">
                <w:rPr>
                  <w:rStyle w:val="Hyperlink"/>
                </w:rPr>
                <w:t>www.linkedin.com/in/zee-baig</w:t>
              </w:r>
            </w:hyperlink>
          </w:p>
          <w:p w14:paraId="042CF23D" w14:textId="77777777" w:rsidR="001024A8" w:rsidRDefault="001024A8" w:rsidP="001024A8">
            <w:pPr>
              <w:rPr>
                <w:rStyle w:val="Hyperlink"/>
                <w:color w:val="auto"/>
                <w:u w:val="none"/>
              </w:rPr>
            </w:pPr>
          </w:p>
          <w:p w14:paraId="4B55C11D" w14:textId="77777777" w:rsidR="001024A8" w:rsidRPr="00AB3043" w:rsidRDefault="001024A8" w:rsidP="001024A8">
            <w:pPr>
              <w:rPr>
                <w:b/>
                <w:bCs/>
              </w:rPr>
            </w:pPr>
            <w:r w:rsidRPr="00AB3043">
              <w:rPr>
                <w:b/>
                <w:bCs/>
              </w:rPr>
              <w:t>Address:</w:t>
            </w:r>
          </w:p>
          <w:p w14:paraId="33DE53C9" w14:textId="77777777" w:rsidR="001024A8" w:rsidRDefault="001024A8" w:rsidP="001024A8">
            <w:pPr>
              <w:rPr>
                <w:rStyle w:val="Hyperlink"/>
                <w:color w:val="auto"/>
                <w:u w:val="none"/>
              </w:rPr>
            </w:pPr>
            <w:r>
              <w:rPr>
                <w:rStyle w:val="Hyperlink"/>
                <w:color w:val="auto"/>
                <w:u w:val="none"/>
              </w:rPr>
              <w:t>17 Constellation Street, Hallett Cove.</w:t>
            </w:r>
          </w:p>
          <w:p w14:paraId="734123E7" w14:textId="77777777" w:rsidR="001024A8" w:rsidRPr="00C85616" w:rsidRDefault="001024A8" w:rsidP="001024A8">
            <w:pPr>
              <w:rPr>
                <w:rStyle w:val="Hyperlink"/>
                <w:color w:val="auto"/>
                <w:u w:val="none"/>
              </w:rPr>
            </w:pPr>
            <w:r>
              <w:rPr>
                <w:rStyle w:val="Hyperlink"/>
                <w:color w:val="auto"/>
                <w:u w:val="none"/>
              </w:rPr>
              <w:t>SA 5158.</w:t>
            </w:r>
          </w:p>
          <w:p w14:paraId="250B459D" w14:textId="77777777" w:rsidR="001024A8" w:rsidRPr="00AD692C" w:rsidRDefault="001024A8" w:rsidP="001024A8"/>
          <w:sdt>
            <w:sdtPr>
              <w:id w:val="340137722"/>
              <w:placeholder>
                <w:docPart w:val="2199F5D772CD4C1E9DAF62E384184489"/>
              </w:placeholder>
              <w:temporary/>
              <w:showingPlcHdr/>
              <w15:appearance w15:val="hidden"/>
            </w:sdtPr>
            <w:sdtContent>
              <w:p w14:paraId="3C7A52B4" w14:textId="77777777" w:rsidR="001024A8" w:rsidRPr="008C4DAD" w:rsidRDefault="001024A8" w:rsidP="001024A8">
                <w:pPr>
                  <w:pStyle w:val="Heading2"/>
                  <w:rPr>
                    <w:rFonts w:asciiTheme="minorHAnsi" w:eastAsiaTheme="minorEastAsia" w:hAnsiTheme="minorHAnsi" w:cstheme="minorBidi"/>
                    <w:sz w:val="18"/>
                    <w:szCs w:val="22"/>
                  </w:rPr>
                </w:pPr>
                <w:r w:rsidRPr="006A78EF">
                  <w:rPr>
                    <w:color w:val="548AB7" w:themeColor="accent1" w:themeShade="BF"/>
                    <w:sz w:val="28"/>
                    <w:szCs w:val="24"/>
                  </w:rPr>
                  <w:t>SKILLS</w:t>
                </w:r>
              </w:p>
            </w:sdtContent>
          </w:sdt>
          <w:p w14:paraId="09B65D34" w14:textId="6899F572" w:rsidR="001024A8" w:rsidRPr="00DC52AD" w:rsidRDefault="001024A8" w:rsidP="00DC52AD">
            <w:pPr>
              <w:pStyle w:val="ListParagraph"/>
              <w:numPr>
                <w:ilvl w:val="0"/>
                <w:numId w:val="1"/>
              </w:numPr>
              <w:rPr>
                <w:b/>
                <w:bCs/>
                <w:sz w:val="22"/>
              </w:rPr>
            </w:pPr>
            <w:r w:rsidRPr="00DC52AD">
              <w:rPr>
                <w:b/>
                <w:bCs/>
                <w:sz w:val="22"/>
              </w:rPr>
              <w:t xml:space="preserve">SQL </w:t>
            </w:r>
          </w:p>
          <w:p w14:paraId="238002A8" w14:textId="010C876C" w:rsidR="001024A8" w:rsidRPr="00DC52AD" w:rsidRDefault="001024A8" w:rsidP="00DC52AD">
            <w:pPr>
              <w:pStyle w:val="ListParagraph"/>
              <w:numPr>
                <w:ilvl w:val="0"/>
                <w:numId w:val="1"/>
              </w:numPr>
              <w:rPr>
                <w:b/>
                <w:bCs/>
                <w:sz w:val="22"/>
              </w:rPr>
            </w:pPr>
            <w:r w:rsidRPr="00DC52AD">
              <w:rPr>
                <w:b/>
                <w:bCs/>
                <w:sz w:val="22"/>
              </w:rPr>
              <w:t>JavaScript</w:t>
            </w:r>
          </w:p>
          <w:p w14:paraId="795739C7" w14:textId="0751CC36" w:rsidR="001024A8" w:rsidRPr="00DC52AD" w:rsidRDefault="001024A8" w:rsidP="00DC52AD">
            <w:pPr>
              <w:pStyle w:val="ListParagraph"/>
              <w:numPr>
                <w:ilvl w:val="0"/>
                <w:numId w:val="1"/>
              </w:numPr>
              <w:rPr>
                <w:b/>
                <w:bCs/>
                <w:sz w:val="22"/>
              </w:rPr>
            </w:pPr>
            <w:r w:rsidRPr="00DC52AD">
              <w:rPr>
                <w:b/>
                <w:bCs/>
                <w:sz w:val="22"/>
              </w:rPr>
              <w:t>Python</w:t>
            </w:r>
          </w:p>
          <w:p w14:paraId="0753C5E0" w14:textId="6813E96A" w:rsidR="001024A8" w:rsidRPr="00DC52AD" w:rsidRDefault="001024A8" w:rsidP="00DC52AD">
            <w:pPr>
              <w:pStyle w:val="ListParagraph"/>
              <w:numPr>
                <w:ilvl w:val="0"/>
                <w:numId w:val="1"/>
              </w:numPr>
              <w:rPr>
                <w:b/>
                <w:bCs/>
                <w:sz w:val="22"/>
              </w:rPr>
            </w:pPr>
            <w:r w:rsidRPr="00DC52AD">
              <w:rPr>
                <w:b/>
                <w:bCs/>
                <w:sz w:val="22"/>
              </w:rPr>
              <w:t xml:space="preserve">Flask </w:t>
            </w:r>
          </w:p>
          <w:p w14:paraId="6EC92CAA" w14:textId="5EEE7161" w:rsidR="001024A8" w:rsidRPr="00DC52AD" w:rsidRDefault="001024A8" w:rsidP="00DC52AD">
            <w:pPr>
              <w:pStyle w:val="ListParagraph"/>
              <w:numPr>
                <w:ilvl w:val="0"/>
                <w:numId w:val="1"/>
              </w:numPr>
              <w:rPr>
                <w:b/>
                <w:bCs/>
                <w:sz w:val="22"/>
              </w:rPr>
            </w:pPr>
            <w:r w:rsidRPr="00DC52AD">
              <w:rPr>
                <w:b/>
                <w:bCs/>
                <w:sz w:val="22"/>
              </w:rPr>
              <w:t xml:space="preserve">Express/Node JS </w:t>
            </w:r>
          </w:p>
          <w:p w14:paraId="01D963FB" w14:textId="7C808953" w:rsidR="001024A8" w:rsidRPr="00DC52AD" w:rsidRDefault="001024A8" w:rsidP="00DC52AD">
            <w:pPr>
              <w:pStyle w:val="ListParagraph"/>
              <w:numPr>
                <w:ilvl w:val="0"/>
                <w:numId w:val="1"/>
              </w:numPr>
              <w:rPr>
                <w:b/>
                <w:bCs/>
                <w:sz w:val="22"/>
              </w:rPr>
            </w:pPr>
            <w:r w:rsidRPr="00DC52AD">
              <w:rPr>
                <w:b/>
                <w:bCs/>
                <w:sz w:val="22"/>
              </w:rPr>
              <w:t xml:space="preserve">React </w:t>
            </w:r>
          </w:p>
          <w:p w14:paraId="41D99E2A" w14:textId="1708B5CF" w:rsidR="001024A8" w:rsidRPr="00DC52AD" w:rsidRDefault="001024A8" w:rsidP="00DC52AD">
            <w:pPr>
              <w:pStyle w:val="ListParagraph"/>
              <w:numPr>
                <w:ilvl w:val="0"/>
                <w:numId w:val="1"/>
              </w:numPr>
              <w:rPr>
                <w:b/>
                <w:bCs/>
                <w:sz w:val="22"/>
              </w:rPr>
            </w:pPr>
            <w:r w:rsidRPr="00DC52AD">
              <w:rPr>
                <w:b/>
                <w:bCs/>
                <w:sz w:val="22"/>
              </w:rPr>
              <w:t>Data Structures</w:t>
            </w:r>
          </w:p>
          <w:p w14:paraId="441C62C3" w14:textId="5BE89562" w:rsidR="00DC52AD" w:rsidRPr="00DC52AD" w:rsidRDefault="00DC52AD" w:rsidP="00DC52AD">
            <w:pPr>
              <w:pStyle w:val="ListParagraph"/>
              <w:numPr>
                <w:ilvl w:val="0"/>
                <w:numId w:val="1"/>
              </w:numPr>
              <w:rPr>
                <w:b/>
                <w:bCs/>
                <w:sz w:val="22"/>
              </w:rPr>
            </w:pPr>
            <w:r w:rsidRPr="00DC52AD">
              <w:rPr>
                <w:b/>
                <w:bCs/>
                <w:sz w:val="22"/>
              </w:rPr>
              <w:t>Sass</w:t>
            </w:r>
          </w:p>
          <w:p w14:paraId="3BC3A5D9" w14:textId="3B0536C3" w:rsidR="001024A8" w:rsidRPr="00DC52AD" w:rsidRDefault="001024A8" w:rsidP="00DC52AD">
            <w:pPr>
              <w:pStyle w:val="ListParagraph"/>
              <w:numPr>
                <w:ilvl w:val="0"/>
                <w:numId w:val="1"/>
              </w:numPr>
              <w:rPr>
                <w:b/>
                <w:bCs/>
                <w:sz w:val="22"/>
              </w:rPr>
            </w:pPr>
            <w:r w:rsidRPr="00DC52AD">
              <w:rPr>
                <w:b/>
                <w:bCs/>
                <w:sz w:val="22"/>
              </w:rPr>
              <w:t>Git</w:t>
            </w:r>
          </w:p>
          <w:p w14:paraId="2D2620A0" w14:textId="77777777" w:rsidR="001024A8" w:rsidRPr="00987C3C" w:rsidRDefault="001024A8" w:rsidP="001024A8">
            <w:pPr>
              <w:pStyle w:val="Heading2"/>
              <w:rPr>
                <w:color w:val="548AB7" w:themeColor="accent1" w:themeShade="BF"/>
                <w:sz w:val="28"/>
                <w:szCs w:val="24"/>
              </w:rPr>
            </w:pPr>
            <w:r w:rsidRPr="00987C3C">
              <w:rPr>
                <w:color w:val="548AB7" w:themeColor="accent1" w:themeShade="BF"/>
                <w:sz w:val="28"/>
                <w:szCs w:val="24"/>
              </w:rPr>
              <w:t>vENDOR CERTIFICATIONS</w:t>
            </w:r>
          </w:p>
          <w:p w14:paraId="526EDA46" w14:textId="1EC795A1" w:rsidR="006E4B84" w:rsidRPr="00F3402D" w:rsidRDefault="001024A8" w:rsidP="006E4B84">
            <w:pPr>
              <w:pStyle w:val="ListParagraph"/>
              <w:numPr>
                <w:ilvl w:val="0"/>
                <w:numId w:val="2"/>
              </w:numPr>
              <w:rPr>
                <w:b/>
                <w:bCs/>
                <w:sz w:val="20"/>
                <w:szCs w:val="20"/>
              </w:rPr>
            </w:pPr>
            <w:r w:rsidRPr="00F3402D">
              <w:rPr>
                <w:b/>
                <w:bCs/>
                <w:sz w:val="20"/>
                <w:szCs w:val="20"/>
              </w:rPr>
              <w:t>Prince2 Agile Practitioner</w:t>
            </w:r>
          </w:p>
          <w:p w14:paraId="2ABE6D12" w14:textId="65A52FA7" w:rsidR="001024A8" w:rsidRPr="00AD692C" w:rsidRDefault="001024A8" w:rsidP="006E4B84">
            <w:pPr>
              <w:pStyle w:val="ListParagraph"/>
              <w:numPr>
                <w:ilvl w:val="0"/>
                <w:numId w:val="2"/>
              </w:numPr>
            </w:pPr>
            <w:r w:rsidRPr="00F3402D">
              <w:rPr>
                <w:b/>
                <w:bCs/>
                <w:sz w:val="20"/>
                <w:szCs w:val="20"/>
              </w:rPr>
              <w:t>Lean Six Sigma</w:t>
            </w:r>
            <w:r w:rsidR="00F3402D">
              <w:rPr>
                <w:b/>
                <w:bCs/>
                <w:sz w:val="20"/>
                <w:szCs w:val="20"/>
              </w:rPr>
              <w:t xml:space="preserve"> Black Belt</w:t>
            </w:r>
          </w:p>
        </w:tc>
        <w:tc>
          <w:tcPr>
            <w:tcW w:w="767" w:type="dxa"/>
          </w:tcPr>
          <w:p w14:paraId="666B284C" w14:textId="77777777" w:rsidR="001024A8" w:rsidRDefault="001024A8" w:rsidP="001024A8">
            <w:pPr>
              <w:tabs>
                <w:tab w:val="left" w:pos="990"/>
              </w:tabs>
            </w:pPr>
          </w:p>
        </w:tc>
        <w:tc>
          <w:tcPr>
            <w:tcW w:w="6913" w:type="dxa"/>
          </w:tcPr>
          <w:p w14:paraId="37F5E6DE" w14:textId="31A14DCA" w:rsidR="001024A8" w:rsidRPr="00F86CF3" w:rsidRDefault="001024A8" w:rsidP="001024A8">
            <w:pPr>
              <w:pStyle w:val="Heading2"/>
              <w:rPr>
                <w:sz w:val="48"/>
                <w:szCs w:val="48"/>
              </w:rPr>
            </w:pPr>
            <w:r w:rsidRPr="00F86CF3">
              <w:rPr>
                <w:sz w:val="48"/>
                <w:szCs w:val="48"/>
              </w:rPr>
              <w:t>Zeeshan Baig</w:t>
            </w:r>
          </w:p>
          <w:p w14:paraId="6FA6A4C4" w14:textId="77777777" w:rsidR="001024A8" w:rsidRDefault="001024A8" w:rsidP="001024A8">
            <w:pPr>
              <w:pStyle w:val="Heading2"/>
            </w:pPr>
          </w:p>
          <w:sdt>
            <w:sdtPr>
              <w:id w:val="1049110328"/>
              <w:placeholder>
                <w:docPart w:val="8FDE85FF532142738172215C2F4722AB"/>
              </w:placeholder>
              <w:temporary/>
              <w:showingPlcHdr/>
              <w15:appearance w15:val="hidden"/>
            </w:sdtPr>
            <w:sdtContent>
              <w:p w14:paraId="670BF667" w14:textId="77777777" w:rsidR="001024A8" w:rsidRDefault="001024A8" w:rsidP="001024A8">
                <w:pPr>
                  <w:pStyle w:val="Heading2"/>
                </w:pPr>
                <w:r w:rsidRPr="006A78EF">
                  <w:rPr>
                    <w:bCs w:val="0"/>
                    <w:color w:val="548AB7" w:themeColor="accent1" w:themeShade="BF"/>
                    <w:sz w:val="28"/>
                    <w:szCs w:val="24"/>
                  </w:rPr>
                  <w:t>EDUCATION</w:t>
                </w:r>
              </w:p>
            </w:sdtContent>
          </w:sdt>
          <w:p w14:paraId="50F8A95B" w14:textId="77777777" w:rsidR="001024A8" w:rsidRPr="00C51BF9" w:rsidRDefault="001024A8" w:rsidP="001024A8">
            <w:pPr>
              <w:pStyle w:val="Heading4"/>
              <w:rPr>
                <w:bCs/>
              </w:rPr>
            </w:pPr>
            <w:r w:rsidRPr="00C51BF9">
              <w:rPr>
                <w:bCs/>
              </w:rPr>
              <w:t>GENERAL ASSEMBLY</w:t>
            </w:r>
          </w:p>
          <w:p w14:paraId="6E85DD06" w14:textId="77777777" w:rsidR="001024A8" w:rsidRDefault="001024A8" w:rsidP="001024A8">
            <w:pPr>
              <w:pStyle w:val="Date"/>
            </w:pPr>
            <w:r>
              <w:t>June 2023                                                                                        Adelaide, AU</w:t>
            </w:r>
          </w:p>
          <w:p w14:paraId="207D2EA3" w14:textId="77777777" w:rsidR="001024A8" w:rsidRPr="00C51BF9" w:rsidRDefault="001024A8" w:rsidP="001024A8">
            <w:pPr>
              <w:rPr>
                <w:b/>
                <w:bCs/>
              </w:rPr>
            </w:pPr>
            <w:r w:rsidRPr="00C51BF9">
              <w:rPr>
                <w:b/>
                <w:bCs/>
              </w:rPr>
              <w:t>Software Engineering Immersive (Full Time).</w:t>
            </w:r>
          </w:p>
          <w:p w14:paraId="7D72D5A3" w14:textId="77777777" w:rsidR="001024A8" w:rsidRDefault="001024A8" w:rsidP="001024A8"/>
          <w:p w14:paraId="397AD7C9" w14:textId="77777777" w:rsidR="001024A8" w:rsidRPr="00C51BF9" w:rsidRDefault="001024A8" w:rsidP="001024A8">
            <w:pPr>
              <w:pStyle w:val="Heading4"/>
              <w:rPr>
                <w:bCs/>
              </w:rPr>
            </w:pPr>
            <w:r w:rsidRPr="00C51BF9">
              <w:rPr>
                <w:bCs/>
              </w:rPr>
              <w:t>UNIVERSITY OF OXFORD</w:t>
            </w:r>
            <w:r>
              <w:rPr>
                <w:bCs/>
              </w:rPr>
              <w:t xml:space="preserve">  </w:t>
            </w:r>
          </w:p>
          <w:p w14:paraId="38B50061" w14:textId="77777777" w:rsidR="001024A8" w:rsidRDefault="001024A8" w:rsidP="001024A8">
            <w:r>
              <w:t>June 2017                                                                                            Oxford,</w:t>
            </w:r>
            <w:r>
              <w:rPr>
                <w:spacing w:val="-1"/>
              </w:rPr>
              <w:t xml:space="preserve"> </w:t>
            </w:r>
            <w:r>
              <w:t>UK</w:t>
            </w:r>
          </w:p>
          <w:p w14:paraId="12DC5239" w14:textId="77777777" w:rsidR="001024A8" w:rsidRPr="00C51BF9" w:rsidRDefault="001024A8" w:rsidP="001024A8">
            <w:pPr>
              <w:rPr>
                <w:b/>
                <w:bCs/>
              </w:rPr>
            </w:pPr>
            <w:r w:rsidRPr="00C51BF9">
              <w:rPr>
                <w:b/>
                <w:bCs/>
              </w:rPr>
              <w:t xml:space="preserve">Post Graduate </w:t>
            </w:r>
            <w:r>
              <w:rPr>
                <w:b/>
                <w:bCs/>
              </w:rPr>
              <w:t xml:space="preserve">Business </w:t>
            </w:r>
            <w:r w:rsidRPr="00C51BF9">
              <w:rPr>
                <w:b/>
                <w:bCs/>
              </w:rPr>
              <w:t>Management Studies.</w:t>
            </w:r>
          </w:p>
          <w:p w14:paraId="294B050A" w14:textId="77777777" w:rsidR="001024A8" w:rsidRDefault="001024A8" w:rsidP="001024A8"/>
          <w:p w14:paraId="3E0D0A2E" w14:textId="77777777" w:rsidR="001024A8" w:rsidRDefault="001024A8" w:rsidP="001024A8">
            <w:r>
              <w:rPr>
                <w:b/>
              </w:rPr>
              <w:t>ANGLIA RUSKIN UNIVERSITY</w:t>
            </w:r>
            <w:r>
              <w:t xml:space="preserve"> </w:t>
            </w:r>
          </w:p>
          <w:p w14:paraId="154C4D5F" w14:textId="77777777" w:rsidR="001024A8" w:rsidRPr="00324D20" w:rsidRDefault="001024A8" w:rsidP="001024A8">
            <w:pPr>
              <w:pStyle w:val="BodyText"/>
              <w:tabs>
                <w:tab w:val="left" w:pos="9459"/>
              </w:tabs>
              <w:spacing w:line="249" w:lineRule="auto"/>
              <w:ind w:right="118"/>
              <w:rPr>
                <w:rFonts w:asciiTheme="minorHAnsi" w:eastAsiaTheme="minorEastAsia" w:hAnsiTheme="minorHAnsi" w:cstheme="minorBidi"/>
                <w:sz w:val="18"/>
                <w:lang w:eastAsia="ja-JP"/>
              </w:rPr>
            </w:pPr>
            <w:r w:rsidRPr="00324D20">
              <w:rPr>
                <w:rFonts w:asciiTheme="minorHAnsi" w:eastAsiaTheme="minorEastAsia" w:hAnsiTheme="minorHAnsi" w:cstheme="minorBidi"/>
                <w:sz w:val="18"/>
                <w:lang w:eastAsia="ja-JP"/>
              </w:rPr>
              <w:t xml:space="preserve">Sept 2012 </w:t>
            </w:r>
            <w:r>
              <w:rPr>
                <w:rFonts w:asciiTheme="minorHAnsi" w:eastAsiaTheme="minorEastAsia" w:hAnsiTheme="minorHAnsi" w:cstheme="minorBidi"/>
                <w:sz w:val="18"/>
                <w:lang w:eastAsia="ja-JP"/>
              </w:rPr>
              <w:t xml:space="preserve">                                                                                          London, UK</w:t>
            </w:r>
          </w:p>
          <w:p w14:paraId="2B40F401" w14:textId="77777777" w:rsidR="001024A8" w:rsidRPr="002C4BDE" w:rsidRDefault="001024A8" w:rsidP="001024A8">
            <w:pPr>
              <w:rPr>
                <w:b/>
                <w:bCs/>
              </w:rPr>
            </w:pPr>
            <w:r w:rsidRPr="002C4BDE">
              <w:rPr>
                <w:b/>
                <w:bCs/>
              </w:rPr>
              <w:t>Masters in Innovation.</w:t>
            </w:r>
          </w:p>
          <w:p w14:paraId="75DD9091" w14:textId="77777777" w:rsidR="001024A8" w:rsidRDefault="001024A8" w:rsidP="001024A8"/>
          <w:p w14:paraId="50001272" w14:textId="77777777" w:rsidR="001024A8" w:rsidRPr="00C51BF9" w:rsidRDefault="001024A8" w:rsidP="001024A8">
            <w:pPr>
              <w:pStyle w:val="Heading4"/>
              <w:rPr>
                <w:bCs/>
              </w:rPr>
            </w:pPr>
            <w:r w:rsidRPr="00C51BF9">
              <w:rPr>
                <w:bCs/>
              </w:rPr>
              <w:t xml:space="preserve">UNIVERSITY OF </w:t>
            </w:r>
            <w:r>
              <w:rPr>
                <w:bCs/>
              </w:rPr>
              <w:t>KARACHI</w:t>
            </w:r>
          </w:p>
          <w:p w14:paraId="2DD07E5A" w14:textId="77777777" w:rsidR="001024A8" w:rsidRDefault="001024A8" w:rsidP="001024A8">
            <w:r>
              <w:t>June 2004                                                                                        Karachi, Pak</w:t>
            </w:r>
          </w:p>
          <w:p w14:paraId="328BFB7E" w14:textId="77777777" w:rsidR="001024A8" w:rsidRPr="00C51BF9" w:rsidRDefault="001024A8" w:rsidP="001024A8">
            <w:pPr>
              <w:rPr>
                <w:b/>
                <w:bCs/>
              </w:rPr>
            </w:pPr>
            <w:r>
              <w:rPr>
                <w:b/>
                <w:bCs/>
              </w:rPr>
              <w:t>Bachelors in Computer Science</w:t>
            </w:r>
            <w:r w:rsidRPr="00C51BF9">
              <w:rPr>
                <w:b/>
                <w:bCs/>
              </w:rPr>
              <w:t>.</w:t>
            </w:r>
          </w:p>
          <w:p w14:paraId="3F3BDE79" w14:textId="77777777" w:rsidR="001024A8" w:rsidRDefault="001024A8" w:rsidP="001024A8"/>
          <w:sdt>
            <w:sdtPr>
              <w:id w:val="1001553383"/>
              <w:placeholder>
                <w:docPart w:val="B2260463066F48E099564C96819EE9A6"/>
              </w:placeholder>
              <w:temporary/>
              <w:showingPlcHdr/>
              <w15:appearance w15:val="hidden"/>
            </w:sdtPr>
            <w:sdtContent>
              <w:p w14:paraId="76D2AFA8" w14:textId="77777777" w:rsidR="001024A8" w:rsidRDefault="001024A8" w:rsidP="001024A8">
                <w:pPr>
                  <w:pStyle w:val="Heading2"/>
                </w:pPr>
                <w:r w:rsidRPr="006A78EF">
                  <w:rPr>
                    <w:bCs w:val="0"/>
                    <w:color w:val="548AB7" w:themeColor="accent1" w:themeShade="BF"/>
                    <w:sz w:val="28"/>
                    <w:szCs w:val="24"/>
                  </w:rPr>
                  <w:t>WORK EXPERIENCE</w:t>
                </w:r>
              </w:p>
            </w:sdtContent>
          </w:sdt>
          <w:p w14:paraId="0BA9A8DC" w14:textId="745F4137" w:rsidR="001024A8" w:rsidRPr="006A78EF" w:rsidRDefault="001024A8" w:rsidP="001024A8">
            <w:pPr>
              <w:pStyle w:val="Heading4"/>
              <w:rPr>
                <w:bCs/>
              </w:rPr>
            </w:pPr>
            <w:r w:rsidRPr="005B6C8D">
              <w:rPr>
                <w:sz w:val="20"/>
                <w:szCs w:val="20"/>
              </w:rPr>
              <w:t>DP COMPUTING</w:t>
            </w:r>
            <w:r>
              <w:t xml:space="preserve">                                                                     </w:t>
            </w:r>
            <w:r>
              <w:rPr>
                <w:b w:val="0"/>
              </w:rPr>
              <w:t>Dec</w:t>
            </w:r>
            <w:r w:rsidRPr="00704ACC">
              <w:rPr>
                <w:b w:val="0"/>
              </w:rPr>
              <w:t xml:space="preserve"> 2019 to date</w:t>
            </w:r>
            <w:r>
              <w:t xml:space="preserve">                        </w:t>
            </w:r>
          </w:p>
          <w:p w14:paraId="06BFB7E6" w14:textId="77777777" w:rsidR="001024A8" w:rsidRPr="00050862" w:rsidRDefault="001024A8" w:rsidP="001024A8">
            <w:pPr>
              <w:rPr>
                <w:b/>
              </w:rPr>
            </w:pPr>
            <w:r w:rsidRPr="00050862">
              <w:rPr>
                <w:b/>
              </w:rPr>
              <w:t>Field Services Manager</w:t>
            </w:r>
          </w:p>
          <w:p w14:paraId="59658766" w14:textId="1D6C6D8B" w:rsidR="001024A8" w:rsidRDefault="00624BFA" w:rsidP="001024A8">
            <w:r w:rsidRPr="00624BFA">
              <w:t xml:space="preserve">Supported several IT projects for clients based on their business needs. </w:t>
            </w:r>
            <w:r w:rsidR="00F545C7">
              <w:t>Mostly we have been working with government departments</w:t>
            </w:r>
            <w:r w:rsidR="00B51B60">
              <w:t xml:space="preserve">, </w:t>
            </w:r>
            <w:r w:rsidR="00F545C7">
              <w:t>their database a</w:t>
            </w:r>
            <w:r w:rsidR="00B51B60">
              <w:t xml:space="preserve">nd server management. </w:t>
            </w:r>
            <w:r w:rsidR="00230A99">
              <w:t>Some of the clients we work with are,</w:t>
            </w:r>
          </w:p>
          <w:p w14:paraId="3C16B456" w14:textId="3F67BF45" w:rsidR="00230A99" w:rsidRDefault="00C526FD" w:rsidP="001024A8">
            <w:r>
              <w:t xml:space="preserve">Federal courts, </w:t>
            </w:r>
            <w:r w:rsidR="00222C58">
              <w:t>Tafe SA</w:t>
            </w:r>
            <w:r>
              <w:t>, Royal Adelaide Hospital, Adelaide Airport</w:t>
            </w:r>
            <w:r w:rsidR="00222C58">
              <w:t xml:space="preserve">, Parafield Airport, Department of Defense, </w:t>
            </w:r>
            <w:r w:rsidR="00BA579F">
              <w:t>Coles group, Westpac Group, Woolworths group</w:t>
            </w:r>
            <w:r w:rsidR="006D2D0B">
              <w:t xml:space="preserve">, National Heavy Vehicle Regulators, Aged care quality commission </w:t>
            </w:r>
            <w:r w:rsidR="002E70B8">
              <w:t>and etc.</w:t>
            </w:r>
          </w:p>
          <w:p w14:paraId="2F7D8CA7" w14:textId="77777777" w:rsidR="005B6C8D" w:rsidRDefault="005B6C8D" w:rsidP="001024A8"/>
          <w:p w14:paraId="270838C3" w14:textId="342B85C5" w:rsidR="001024A8" w:rsidRDefault="001024A8" w:rsidP="001024A8">
            <w:pPr>
              <w:pStyle w:val="Date"/>
            </w:pPr>
            <w:r w:rsidRPr="005B6C8D">
              <w:rPr>
                <w:b/>
                <w:sz w:val="20"/>
                <w:szCs w:val="20"/>
              </w:rPr>
              <w:t>TARGET AUSTRALIA</w:t>
            </w:r>
            <w:r w:rsidRPr="004D3011">
              <w:t xml:space="preserve">  </w:t>
            </w:r>
            <w:r>
              <w:t xml:space="preserve">                                                         July 2018 </w:t>
            </w:r>
            <w:r w:rsidRPr="004D3011">
              <w:t>–</w:t>
            </w:r>
            <w:r>
              <w:t xml:space="preserve"> Nov 2019</w:t>
            </w:r>
          </w:p>
          <w:p w14:paraId="0176491D" w14:textId="77777777" w:rsidR="001024A8" w:rsidRPr="002556B0" w:rsidRDefault="001024A8" w:rsidP="001024A8">
            <w:r w:rsidRPr="00385600">
              <w:rPr>
                <w:b/>
              </w:rPr>
              <w:t>Store manager</w:t>
            </w:r>
          </w:p>
          <w:p w14:paraId="31DFA0D2" w14:textId="5B198917" w:rsidR="001024A8" w:rsidRDefault="001024A8" w:rsidP="001024A8">
            <w:r w:rsidRPr="00E05D13">
              <w:t xml:space="preserve">Every decision I make I keep the target audience at the heart of everything we do, whilst working in different stores at Target Australia from underperforming stores to the launch of first online fulfillment center in SA, </w:t>
            </w:r>
            <w:r>
              <w:t>some of everyday work routine encompasses the following,</w:t>
            </w:r>
          </w:p>
          <w:p w14:paraId="6B297679" w14:textId="77777777" w:rsidR="001024A8" w:rsidRDefault="001024A8" w:rsidP="001024A8">
            <w:r>
              <w:t>Managing online channel performance across the region to deliver smooth online sales operation, understand financials, analyze variances and initiate corrective actions.</w:t>
            </w:r>
          </w:p>
          <w:p w14:paraId="0A0970A7" w14:textId="18FAC65A" w:rsidR="004E401A" w:rsidRPr="004D3011" w:rsidRDefault="004E401A" w:rsidP="001024A8">
            <w:r w:rsidRPr="004E401A">
              <w:t>Developing project related collateral including project briefs, presentations, complex data analysis, benefits trackers, fishbone diagrams, process maps, value stream maps</w:t>
            </w:r>
            <w:r w:rsidR="00D9566E">
              <w:t xml:space="preserve"> and</w:t>
            </w:r>
            <w:r w:rsidRPr="004E401A">
              <w:t xml:space="preserve"> SOPs</w:t>
            </w:r>
            <w:r w:rsidR="00D9566E">
              <w:t>.</w:t>
            </w:r>
          </w:p>
          <w:p w14:paraId="30B2F1A9" w14:textId="77777777" w:rsidR="001024A8" w:rsidRDefault="001024A8" w:rsidP="001024A8"/>
          <w:p w14:paraId="5BEDBFA1" w14:textId="4F443E0B" w:rsidR="001024A8" w:rsidRPr="006A78EF" w:rsidRDefault="001024A8" w:rsidP="001024A8">
            <w:pPr>
              <w:pStyle w:val="Date"/>
            </w:pPr>
            <w:r w:rsidRPr="000761D5">
              <w:rPr>
                <w:b/>
                <w:sz w:val="20"/>
                <w:szCs w:val="20"/>
              </w:rPr>
              <w:t>MARKS &amp; SPENCER Plc UK</w:t>
            </w:r>
            <w:r w:rsidRPr="004D3011">
              <w:t xml:space="preserve">  </w:t>
            </w:r>
            <w:r>
              <w:t xml:space="preserve">                                              </w:t>
            </w:r>
            <w:r w:rsidRPr="0030187C">
              <w:t>Oct 2010</w:t>
            </w:r>
            <w:r>
              <w:t xml:space="preserve"> </w:t>
            </w:r>
            <w:r w:rsidRPr="004D3011">
              <w:t>–</w:t>
            </w:r>
            <w:r>
              <w:t xml:space="preserve"> </w:t>
            </w:r>
            <w:r w:rsidRPr="0030187C">
              <w:t>Jan 2018</w:t>
            </w:r>
            <w:r>
              <w:t xml:space="preserve">                         </w:t>
            </w:r>
          </w:p>
          <w:p w14:paraId="4ADD5828" w14:textId="77777777" w:rsidR="001024A8" w:rsidRPr="007006EA" w:rsidRDefault="001024A8" w:rsidP="001024A8">
            <w:r>
              <w:rPr>
                <w:b/>
              </w:rPr>
              <w:t>Project Manager</w:t>
            </w:r>
          </w:p>
          <w:p w14:paraId="288BDA1D" w14:textId="77777777" w:rsidR="001024A8" w:rsidRDefault="001024A8" w:rsidP="001024A8">
            <w:r w:rsidRPr="004341B9">
              <w:t>I have managed different business units</w:t>
            </w:r>
            <w:r>
              <w:t>/projects</w:t>
            </w:r>
            <w:r w:rsidRPr="004341B9">
              <w:t xml:space="preserve"> within the company to increase the collective value of Marks &amp; Spencer Plc in international market, whilst working at Marks and Spencer I have been highly regarded from higher management due to my consistent performance and achieving business targets effectively with high customer satisfaction. I have also been</w:t>
            </w:r>
          </w:p>
          <w:p w14:paraId="4389C50F" w14:textId="77777777" w:rsidR="00321CEC" w:rsidRDefault="001024A8" w:rsidP="001024A8">
            <w:r>
              <w:t>declared as “Probe Champion” due to effective probing skills</w:t>
            </w:r>
            <w:r w:rsidR="00FC06CD">
              <w:t>.</w:t>
            </w:r>
            <w:r>
              <w:t xml:space="preserve"> </w:t>
            </w:r>
          </w:p>
          <w:p w14:paraId="30AC259B" w14:textId="448F36E8" w:rsidR="001024A8" w:rsidRPr="00A745E7" w:rsidRDefault="00321CEC" w:rsidP="006A3BEE">
            <w:r w:rsidRPr="00321CEC">
              <w:t xml:space="preserve">Worked as part of the lead team launching Marks &amp; Spencer's bank and </w:t>
            </w:r>
            <w:r w:rsidR="006A3BEE">
              <w:t>engagement of</w:t>
            </w:r>
            <w:r w:rsidRPr="00321CEC">
              <w:t xml:space="preserve"> retail customers about the latest business initiative.</w:t>
            </w:r>
          </w:p>
        </w:tc>
      </w:tr>
    </w:tbl>
    <w:p w14:paraId="5F5FF304" w14:textId="77777777" w:rsidR="00C874E4" w:rsidRDefault="00C874E4" w:rsidP="00F71874">
      <w:pPr>
        <w:tabs>
          <w:tab w:val="left" w:pos="990"/>
        </w:tabs>
      </w:pPr>
    </w:p>
    <w:sectPr w:rsidR="00C874E4" w:rsidSect="000C45F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1F4F" w14:textId="77777777" w:rsidR="00B443C4" w:rsidRDefault="00B443C4" w:rsidP="000C45FF">
      <w:r>
        <w:separator/>
      </w:r>
    </w:p>
  </w:endnote>
  <w:endnote w:type="continuationSeparator" w:id="0">
    <w:p w14:paraId="6199CBEB" w14:textId="77777777" w:rsidR="00B443C4" w:rsidRDefault="00B443C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A0AE" w14:textId="77777777" w:rsidR="00B443C4" w:rsidRDefault="00B443C4" w:rsidP="000C45FF">
      <w:r>
        <w:separator/>
      </w:r>
    </w:p>
  </w:footnote>
  <w:footnote w:type="continuationSeparator" w:id="0">
    <w:p w14:paraId="29C59980" w14:textId="77777777" w:rsidR="00B443C4" w:rsidRDefault="00B443C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2ECAD" w14:textId="77777777" w:rsidR="000C45FF" w:rsidRDefault="000C45FF">
    <w:pPr>
      <w:pStyle w:val="Header"/>
    </w:pPr>
    <w:r>
      <w:rPr>
        <w:noProof/>
      </w:rPr>
      <w:drawing>
        <wp:anchor distT="0" distB="0" distL="114300" distR="114300" simplePos="0" relativeHeight="251658240" behindDoc="1" locked="0" layoutInCell="1" allowOverlap="1" wp14:anchorId="73B46A86" wp14:editId="739DA3CA">
          <wp:simplePos x="0" y="0"/>
          <wp:positionH relativeFrom="margin">
            <wp:align>center</wp:align>
          </wp:positionH>
          <wp:positionV relativeFrom="page">
            <wp:posOffset>106680</wp:posOffset>
          </wp:positionV>
          <wp:extent cx="7528560" cy="9628127"/>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28560" cy="962812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B3015"/>
    <w:multiLevelType w:val="hybridMultilevel"/>
    <w:tmpl w:val="9ECE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673AD"/>
    <w:multiLevelType w:val="hybridMultilevel"/>
    <w:tmpl w:val="1DA2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8519">
    <w:abstractNumId w:val="1"/>
  </w:num>
  <w:num w:numId="2" w16cid:durableId="203772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F9"/>
    <w:rsid w:val="00031D72"/>
    <w:rsid w:val="00032376"/>
    <w:rsid w:val="00036450"/>
    <w:rsid w:val="00050862"/>
    <w:rsid w:val="0007291A"/>
    <w:rsid w:val="000761D5"/>
    <w:rsid w:val="00094499"/>
    <w:rsid w:val="000C45FF"/>
    <w:rsid w:val="000E3FD1"/>
    <w:rsid w:val="001024A8"/>
    <w:rsid w:val="00112054"/>
    <w:rsid w:val="001317D8"/>
    <w:rsid w:val="001525E1"/>
    <w:rsid w:val="001644A1"/>
    <w:rsid w:val="0016627E"/>
    <w:rsid w:val="0017339B"/>
    <w:rsid w:val="00180329"/>
    <w:rsid w:val="0019001F"/>
    <w:rsid w:val="001A74A5"/>
    <w:rsid w:val="001B2ABD"/>
    <w:rsid w:val="001B2F31"/>
    <w:rsid w:val="001C7EE8"/>
    <w:rsid w:val="001E0391"/>
    <w:rsid w:val="001E1759"/>
    <w:rsid w:val="001F1ECC"/>
    <w:rsid w:val="002002BE"/>
    <w:rsid w:val="0022235F"/>
    <w:rsid w:val="00222C58"/>
    <w:rsid w:val="00225082"/>
    <w:rsid w:val="00230A99"/>
    <w:rsid w:val="002400EB"/>
    <w:rsid w:val="002556B0"/>
    <w:rsid w:val="00256CF7"/>
    <w:rsid w:val="00266DF5"/>
    <w:rsid w:val="00281FD5"/>
    <w:rsid w:val="002C4BDE"/>
    <w:rsid w:val="002E70B8"/>
    <w:rsid w:val="0030187C"/>
    <w:rsid w:val="0030481B"/>
    <w:rsid w:val="003156FC"/>
    <w:rsid w:val="00321CEC"/>
    <w:rsid w:val="00324D20"/>
    <w:rsid w:val="003254B5"/>
    <w:rsid w:val="0037051A"/>
    <w:rsid w:val="0037121F"/>
    <w:rsid w:val="00373684"/>
    <w:rsid w:val="00385600"/>
    <w:rsid w:val="003910D8"/>
    <w:rsid w:val="003A6B7D"/>
    <w:rsid w:val="003B06CA"/>
    <w:rsid w:val="003D0A33"/>
    <w:rsid w:val="003E6962"/>
    <w:rsid w:val="004017E7"/>
    <w:rsid w:val="004071FC"/>
    <w:rsid w:val="0042384F"/>
    <w:rsid w:val="004341B9"/>
    <w:rsid w:val="00445947"/>
    <w:rsid w:val="004813B3"/>
    <w:rsid w:val="00496591"/>
    <w:rsid w:val="004B3E58"/>
    <w:rsid w:val="004C5395"/>
    <w:rsid w:val="004C63E4"/>
    <w:rsid w:val="004D3011"/>
    <w:rsid w:val="004E401A"/>
    <w:rsid w:val="00511A95"/>
    <w:rsid w:val="005262AC"/>
    <w:rsid w:val="005561AC"/>
    <w:rsid w:val="005B6C8D"/>
    <w:rsid w:val="005E39D5"/>
    <w:rsid w:val="005E5DA2"/>
    <w:rsid w:val="005F5115"/>
    <w:rsid w:val="00600670"/>
    <w:rsid w:val="0062123A"/>
    <w:rsid w:val="00624BFA"/>
    <w:rsid w:val="006403D1"/>
    <w:rsid w:val="00646E75"/>
    <w:rsid w:val="006771D0"/>
    <w:rsid w:val="00684697"/>
    <w:rsid w:val="006A3BEE"/>
    <w:rsid w:val="006A78EF"/>
    <w:rsid w:val="006D2D0B"/>
    <w:rsid w:val="006E4B84"/>
    <w:rsid w:val="007006EA"/>
    <w:rsid w:val="00704ACC"/>
    <w:rsid w:val="00715FCB"/>
    <w:rsid w:val="00736CEC"/>
    <w:rsid w:val="00741C29"/>
    <w:rsid w:val="00743101"/>
    <w:rsid w:val="0075263D"/>
    <w:rsid w:val="00764C9F"/>
    <w:rsid w:val="007775E1"/>
    <w:rsid w:val="007867A0"/>
    <w:rsid w:val="007927F5"/>
    <w:rsid w:val="007C7E50"/>
    <w:rsid w:val="007D6D8E"/>
    <w:rsid w:val="007D7205"/>
    <w:rsid w:val="00802CA0"/>
    <w:rsid w:val="008472EF"/>
    <w:rsid w:val="008B484A"/>
    <w:rsid w:val="008C4DAD"/>
    <w:rsid w:val="008F5C43"/>
    <w:rsid w:val="009260CD"/>
    <w:rsid w:val="00935695"/>
    <w:rsid w:val="00940A66"/>
    <w:rsid w:val="00952C25"/>
    <w:rsid w:val="00987C3C"/>
    <w:rsid w:val="009931B2"/>
    <w:rsid w:val="009D2EB6"/>
    <w:rsid w:val="00A2118D"/>
    <w:rsid w:val="00A62C25"/>
    <w:rsid w:val="00A745E7"/>
    <w:rsid w:val="00A87E03"/>
    <w:rsid w:val="00AB3043"/>
    <w:rsid w:val="00AD0A50"/>
    <w:rsid w:val="00AD692C"/>
    <w:rsid w:val="00AD76E2"/>
    <w:rsid w:val="00B142A0"/>
    <w:rsid w:val="00B15E62"/>
    <w:rsid w:val="00B169D6"/>
    <w:rsid w:val="00B20152"/>
    <w:rsid w:val="00B359E4"/>
    <w:rsid w:val="00B443C4"/>
    <w:rsid w:val="00B51B60"/>
    <w:rsid w:val="00B57D98"/>
    <w:rsid w:val="00B70850"/>
    <w:rsid w:val="00BA579F"/>
    <w:rsid w:val="00BC048D"/>
    <w:rsid w:val="00BC67BE"/>
    <w:rsid w:val="00BD4AF7"/>
    <w:rsid w:val="00C066B6"/>
    <w:rsid w:val="00C37BA1"/>
    <w:rsid w:val="00C4674C"/>
    <w:rsid w:val="00C506CF"/>
    <w:rsid w:val="00C51BF9"/>
    <w:rsid w:val="00C526FD"/>
    <w:rsid w:val="00C72BED"/>
    <w:rsid w:val="00C85616"/>
    <w:rsid w:val="00C874E4"/>
    <w:rsid w:val="00C92F0B"/>
    <w:rsid w:val="00C93FD4"/>
    <w:rsid w:val="00C9578B"/>
    <w:rsid w:val="00CB0055"/>
    <w:rsid w:val="00CB5CF9"/>
    <w:rsid w:val="00D2522B"/>
    <w:rsid w:val="00D32C81"/>
    <w:rsid w:val="00D422DE"/>
    <w:rsid w:val="00D43FB1"/>
    <w:rsid w:val="00D5459D"/>
    <w:rsid w:val="00D9566E"/>
    <w:rsid w:val="00DA1F4D"/>
    <w:rsid w:val="00DC52AD"/>
    <w:rsid w:val="00DD172A"/>
    <w:rsid w:val="00DD2D04"/>
    <w:rsid w:val="00DE635C"/>
    <w:rsid w:val="00DF1C4D"/>
    <w:rsid w:val="00E05D13"/>
    <w:rsid w:val="00E069EC"/>
    <w:rsid w:val="00E25A26"/>
    <w:rsid w:val="00E4381A"/>
    <w:rsid w:val="00E55D74"/>
    <w:rsid w:val="00E624A2"/>
    <w:rsid w:val="00E75AEA"/>
    <w:rsid w:val="00E91294"/>
    <w:rsid w:val="00E947CF"/>
    <w:rsid w:val="00EF63A5"/>
    <w:rsid w:val="00F31DF7"/>
    <w:rsid w:val="00F3402D"/>
    <w:rsid w:val="00F51391"/>
    <w:rsid w:val="00F524FF"/>
    <w:rsid w:val="00F545C7"/>
    <w:rsid w:val="00F60274"/>
    <w:rsid w:val="00F71874"/>
    <w:rsid w:val="00F77FB9"/>
    <w:rsid w:val="00F86CF3"/>
    <w:rsid w:val="00FB068F"/>
    <w:rsid w:val="00FC06CD"/>
    <w:rsid w:val="00FE50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0E07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C93FD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BodyText">
    <w:name w:val="Body Text"/>
    <w:basedOn w:val="Normal"/>
    <w:link w:val="BodyTextChar"/>
    <w:uiPriority w:val="1"/>
    <w:qFormat/>
    <w:rsid w:val="005561AC"/>
    <w:pPr>
      <w:widowControl w:val="0"/>
      <w:autoSpaceDE w:val="0"/>
      <w:autoSpaceDN w:val="0"/>
      <w:spacing w:before="11"/>
    </w:pPr>
    <w:rPr>
      <w:rFonts w:ascii="Times New Roman" w:eastAsia="Times New Roman" w:hAnsi="Times New Roman" w:cs="Times New Roman"/>
      <w:sz w:val="22"/>
      <w:lang w:eastAsia="en-US"/>
    </w:rPr>
  </w:style>
  <w:style w:type="character" w:customStyle="1" w:styleId="BodyTextChar">
    <w:name w:val="Body Text Char"/>
    <w:basedOn w:val="DefaultParagraphFont"/>
    <w:link w:val="BodyText"/>
    <w:uiPriority w:val="1"/>
    <w:rsid w:val="005561AC"/>
    <w:rPr>
      <w:rFonts w:ascii="Times New Roman" w:eastAsia="Times New Roman" w:hAnsi="Times New Roman" w:cs="Times New Roman"/>
      <w:sz w:val="22"/>
      <w:szCs w:val="22"/>
      <w:lang w:eastAsia="en-US"/>
    </w:rPr>
  </w:style>
  <w:style w:type="paragraph" w:styleId="ListParagraph">
    <w:name w:val="List Paragraph"/>
    <w:basedOn w:val="Normal"/>
    <w:uiPriority w:val="34"/>
    <w:semiHidden/>
    <w:qFormat/>
    <w:rsid w:val="00DC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2705">
      <w:bodyDiv w:val="1"/>
      <w:marLeft w:val="0"/>
      <w:marRight w:val="0"/>
      <w:marTop w:val="0"/>
      <w:marBottom w:val="0"/>
      <w:divBdr>
        <w:top w:val="none" w:sz="0" w:space="0" w:color="auto"/>
        <w:left w:val="none" w:sz="0" w:space="0" w:color="auto"/>
        <w:bottom w:val="none" w:sz="0" w:space="0" w:color="auto"/>
        <w:right w:val="none" w:sz="0" w:space="0" w:color="auto"/>
      </w:divBdr>
      <w:divsChild>
        <w:div w:id="1757358190">
          <w:marLeft w:val="0"/>
          <w:marRight w:val="0"/>
          <w:marTop w:val="0"/>
          <w:marBottom w:val="0"/>
          <w:divBdr>
            <w:top w:val="none" w:sz="0" w:space="0" w:color="auto"/>
            <w:left w:val="none" w:sz="0" w:space="0" w:color="auto"/>
            <w:bottom w:val="none" w:sz="0" w:space="0" w:color="auto"/>
            <w:right w:val="none" w:sz="0" w:space="0" w:color="auto"/>
          </w:divBdr>
          <w:divsChild>
            <w:div w:id="475798886">
              <w:marLeft w:val="0"/>
              <w:marRight w:val="0"/>
              <w:marTop w:val="0"/>
              <w:marBottom w:val="0"/>
              <w:divBdr>
                <w:top w:val="none" w:sz="0" w:space="0" w:color="auto"/>
                <w:left w:val="none" w:sz="0" w:space="0" w:color="auto"/>
                <w:bottom w:val="none" w:sz="0" w:space="0" w:color="auto"/>
                <w:right w:val="none" w:sz="0" w:space="0" w:color="auto"/>
              </w:divBdr>
              <w:divsChild>
                <w:div w:id="12239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3407">
      <w:bodyDiv w:val="1"/>
      <w:marLeft w:val="0"/>
      <w:marRight w:val="0"/>
      <w:marTop w:val="0"/>
      <w:marBottom w:val="0"/>
      <w:divBdr>
        <w:top w:val="none" w:sz="0" w:space="0" w:color="auto"/>
        <w:left w:val="none" w:sz="0" w:space="0" w:color="auto"/>
        <w:bottom w:val="none" w:sz="0" w:space="0" w:color="auto"/>
        <w:right w:val="none" w:sz="0" w:space="0" w:color="auto"/>
      </w:divBdr>
      <w:divsChild>
        <w:div w:id="1089158102">
          <w:marLeft w:val="0"/>
          <w:marRight w:val="0"/>
          <w:marTop w:val="0"/>
          <w:marBottom w:val="0"/>
          <w:divBdr>
            <w:top w:val="none" w:sz="0" w:space="0" w:color="auto"/>
            <w:left w:val="none" w:sz="0" w:space="0" w:color="auto"/>
            <w:bottom w:val="none" w:sz="0" w:space="0" w:color="auto"/>
            <w:right w:val="none" w:sz="0" w:space="0" w:color="auto"/>
          </w:divBdr>
          <w:divsChild>
            <w:div w:id="1279410095">
              <w:marLeft w:val="0"/>
              <w:marRight w:val="0"/>
              <w:marTop w:val="0"/>
              <w:marBottom w:val="0"/>
              <w:divBdr>
                <w:top w:val="none" w:sz="0" w:space="0" w:color="auto"/>
                <w:left w:val="none" w:sz="0" w:space="0" w:color="auto"/>
                <w:bottom w:val="none" w:sz="0" w:space="0" w:color="auto"/>
                <w:right w:val="none" w:sz="0" w:space="0" w:color="auto"/>
              </w:divBdr>
              <w:divsChild>
                <w:div w:id="7214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7262">
      <w:bodyDiv w:val="1"/>
      <w:marLeft w:val="0"/>
      <w:marRight w:val="0"/>
      <w:marTop w:val="0"/>
      <w:marBottom w:val="0"/>
      <w:divBdr>
        <w:top w:val="none" w:sz="0" w:space="0" w:color="auto"/>
        <w:left w:val="none" w:sz="0" w:space="0" w:color="auto"/>
        <w:bottom w:val="none" w:sz="0" w:space="0" w:color="auto"/>
        <w:right w:val="none" w:sz="0" w:space="0" w:color="auto"/>
      </w:divBdr>
      <w:divsChild>
        <w:div w:id="941839244">
          <w:marLeft w:val="0"/>
          <w:marRight w:val="0"/>
          <w:marTop w:val="0"/>
          <w:marBottom w:val="0"/>
          <w:divBdr>
            <w:top w:val="none" w:sz="0" w:space="0" w:color="auto"/>
            <w:left w:val="none" w:sz="0" w:space="0" w:color="auto"/>
            <w:bottom w:val="none" w:sz="0" w:space="0" w:color="auto"/>
            <w:right w:val="none" w:sz="0" w:space="0" w:color="auto"/>
          </w:divBdr>
          <w:divsChild>
            <w:div w:id="2102943368">
              <w:marLeft w:val="0"/>
              <w:marRight w:val="0"/>
              <w:marTop w:val="0"/>
              <w:marBottom w:val="0"/>
              <w:divBdr>
                <w:top w:val="none" w:sz="0" w:space="0" w:color="auto"/>
                <w:left w:val="none" w:sz="0" w:space="0" w:color="auto"/>
                <w:bottom w:val="none" w:sz="0" w:space="0" w:color="auto"/>
                <w:right w:val="none" w:sz="0" w:space="0" w:color="auto"/>
              </w:divBdr>
              <w:divsChild>
                <w:div w:id="67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zee-baig" TargetMode="External"/><Relationship Id="rId3" Type="http://schemas.openxmlformats.org/officeDocument/2006/relationships/settings" Target="settings.xml"/><Relationship Id="rId7" Type="http://schemas.openxmlformats.org/officeDocument/2006/relationships/hyperlink" Target="mailto:Baig.zee@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3A9C25F6B24001914E2606C6FB0B78"/>
        <w:category>
          <w:name w:val="General"/>
          <w:gallery w:val="placeholder"/>
        </w:category>
        <w:types>
          <w:type w:val="bbPlcHdr"/>
        </w:types>
        <w:behaviors>
          <w:behavior w:val="content"/>
        </w:behaviors>
        <w:guid w:val="{4D83D5A0-75B0-4787-B9B9-832076B76EBE}"/>
      </w:docPartPr>
      <w:docPartBody>
        <w:p w:rsidR="009162EA" w:rsidRDefault="00F200B1" w:rsidP="00F200B1">
          <w:pPr>
            <w:pStyle w:val="E03A9C25F6B24001914E2606C6FB0B78"/>
          </w:pPr>
          <w:r w:rsidRPr="004D3011">
            <w:t>PHONE:</w:t>
          </w:r>
        </w:p>
      </w:docPartBody>
    </w:docPart>
    <w:docPart>
      <w:docPartPr>
        <w:name w:val="D793D71F0BF449EFAF48E829F5D35832"/>
        <w:category>
          <w:name w:val="General"/>
          <w:gallery w:val="placeholder"/>
        </w:category>
        <w:types>
          <w:type w:val="bbPlcHdr"/>
        </w:types>
        <w:behaviors>
          <w:behavior w:val="content"/>
        </w:behaviors>
        <w:guid w:val="{595851A6-8DE1-41DD-B83B-302669BA06A0}"/>
      </w:docPartPr>
      <w:docPartBody>
        <w:p w:rsidR="009162EA" w:rsidRDefault="00F200B1" w:rsidP="00F200B1">
          <w:pPr>
            <w:pStyle w:val="D793D71F0BF449EFAF48E829F5D35832"/>
          </w:pPr>
          <w:r w:rsidRPr="004D3011">
            <w:t>WEBSITE:</w:t>
          </w:r>
        </w:p>
      </w:docPartBody>
    </w:docPart>
    <w:docPart>
      <w:docPartPr>
        <w:name w:val="D37F1F1A74EA4FD096010350E669FC9E"/>
        <w:category>
          <w:name w:val="General"/>
          <w:gallery w:val="placeholder"/>
        </w:category>
        <w:types>
          <w:type w:val="bbPlcHdr"/>
        </w:types>
        <w:behaviors>
          <w:behavior w:val="content"/>
        </w:behaviors>
        <w:guid w:val="{E452AD51-B372-4DC8-B87C-398011D56946}"/>
      </w:docPartPr>
      <w:docPartBody>
        <w:p w:rsidR="009162EA" w:rsidRDefault="00F200B1" w:rsidP="00F200B1">
          <w:pPr>
            <w:pStyle w:val="D37F1F1A74EA4FD096010350E669FC9E"/>
          </w:pPr>
          <w:r w:rsidRPr="004D3011">
            <w:t>EMAIL:</w:t>
          </w:r>
        </w:p>
      </w:docPartBody>
    </w:docPart>
    <w:docPart>
      <w:docPartPr>
        <w:name w:val="2199F5D772CD4C1E9DAF62E384184489"/>
        <w:category>
          <w:name w:val="General"/>
          <w:gallery w:val="placeholder"/>
        </w:category>
        <w:types>
          <w:type w:val="bbPlcHdr"/>
        </w:types>
        <w:behaviors>
          <w:behavior w:val="content"/>
        </w:behaviors>
        <w:guid w:val="{9A9C34CA-386E-4B24-A3A3-4CA562CCBCE4}"/>
      </w:docPartPr>
      <w:docPartBody>
        <w:p w:rsidR="009162EA" w:rsidRDefault="00F200B1" w:rsidP="00F200B1">
          <w:pPr>
            <w:pStyle w:val="2199F5D772CD4C1E9DAF62E384184489"/>
          </w:pPr>
          <w:r w:rsidRPr="00036450">
            <w:rPr>
              <w:rStyle w:val="Heading2Char"/>
            </w:rPr>
            <w:t>SKILLS</w:t>
          </w:r>
        </w:p>
      </w:docPartBody>
    </w:docPart>
    <w:docPart>
      <w:docPartPr>
        <w:name w:val="8FDE85FF532142738172215C2F4722AB"/>
        <w:category>
          <w:name w:val="General"/>
          <w:gallery w:val="placeholder"/>
        </w:category>
        <w:types>
          <w:type w:val="bbPlcHdr"/>
        </w:types>
        <w:behaviors>
          <w:behavior w:val="content"/>
        </w:behaviors>
        <w:guid w:val="{F5202A5B-2772-421F-824B-8F44C1EA2BF6}"/>
      </w:docPartPr>
      <w:docPartBody>
        <w:p w:rsidR="009162EA" w:rsidRDefault="00F200B1" w:rsidP="00F200B1">
          <w:pPr>
            <w:pStyle w:val="8FDE85FF532142738172215C2F4722AB"/>
          </w:pPr>
          <w:r w:rsidRPr="00036450">
            <w:t>EDUCATION</w:t>
          </w:r>
        </w:p>
      </w:docPartBody>
    </w:docPart>
    <w:docPart>
      <w:docPartPr>
        <w:name w:val="B2260463066F48E099564C96819EE9A6"/>
        <w:category>
          <w:name w:val="General"/>
          <w:gallery w:val="placeholder"/>
        </w:category>
        <w:types>
          <w:type w:val="bbPlcHdr"/>
        </w:types>
        <w:behaviors>
          <w:behavior w:val="content"/>
        </w:behaviors>
        <w:guid w:val="{2F03BED2-391F-4577-ADCE-1DCD46D2FC28}"/>
      </w:docPartPr>
      <w:docPartBody>
        <w:p w:rsidR="009162EA" w:rsidRDefault="00F200B1" w:rsidP="00F200B1">
          <w:pPr>
            <w:pStyle w:val="B2260463066F48E099564C96819EE9A6"/>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4"/>
    <w:rsid w:val="001A4FBE"/>
    <w:rsid w:val="00304467"/>
    <w:rsid w:val="003511F4"/>
    <w:rsid w:val="004A3206"/>
    <w:rsid w:val="005E220C"/>
    <w:rsid w:val="009162EA"/>
    <w:rsid w:val="00F200B1"/>
    <w:rsid w:val="00F82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200B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1F4"/>
    <w:rPr>
      <w:color w:val="C45911" w:themeColor="accent2" w:themeShade="BF"/>
      <w:u w:val="single"/>
    </w:rPr>
  </w:style>
  <w:style w:type="paragraph" w:customStyle="1" w:styleId="E03A9C25F6B24001914E2606C6FB0B78">
    <w:name w:val="E03A9C25F6B24001914E2606C6FB0B78"/>
    <w:rsid w:val="00F200B1"/>
  </w:style>
  <w:style w:type="paragraph" w:customStyle="1" w:styleId="D793D71F0BF449EFAF48E829F5D35832">
    <w:name w:val="D793D71F0BF449EFAF48E829F5D35832"/>
    <w:rsid w:val="00F200B1"/>
  </w:style>
  <w:style w:type="paragraph" w:customStyle="1" w:styleId="D37F1F1A74EA4FD096010350E669FC9E">
    <w:name w:val="D37F1F1A74EA4FD096010350E669FC9E"/>
    <w:rsid w:val="00F200B1"/>
  </w:style>
  <w:style w:type="paragraph" w:customStyle="1" w:styleId="2199F5D772CD4C1E9DAF62E384184489">
    <w:name w:val="2199F5D772CD4C1E9DAF62E384184489"/>
    <w:rsid w:val="00F200B1"/>
  </w:style>
  <w:style w:type="paragraph" w:customStyle="1" w:styleId="8FDE85FF532142738172215C2F4722AB">
    <w:name w:val="8FDE85FF532142738172215C2F4722AB"/>
    <w:rsid w:val="00F200B1"/>
  </w:style>
  <w:style w:type="paragraph" w:customStyle="1" w:styleId="B2260463066F48E099564C96819EE9A6">
    <w:name w:val="B2260463066F48E099564C96819EE9A6"/>
    <w:rsid w:val="00F200B1"/>
  </w:style>
  <w:style w:type="character" w:customStyle="1" w:styleId="Heading2Char">
    <w:name w:val="Heading 2 Char"/>
    <w:basedOn w:val="DefaultParagraphFont"/>
    <w:link w:val="Heading2"/>
    <w:uiPriority w:val="9"/>
    <w:rsid w:val="00F200B1"/>
    <w:rPr>
      <w:rFonts w:asciiTheme="majorHAnsi" w:eastAsiaTheme="majorEastAsia" w:hAnsiTheme="majorHAnsi" w:cstheme="majorBidi"/>
      <w:b/>
      <w:bCs/>
      <w:caps/>
      <w:kern w:val="0"/>
      <w:szCs w:val="26"/>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0</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2023-07-05T11:56:00Z</dcterms:created>
  <dcterms:modified xsi:type="dcterms:W3CDTF">2023-07-06T01:13:00Z</dcterms:modified>
</cp:coreProperties>
</file>